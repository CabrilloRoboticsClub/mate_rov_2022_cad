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4D37A75" w14:textId="77777777" w:rsidTr="00A43A5B">
        <w:trPr>
          <w:cantSplit/>
          <w:trHeight w:val="4488"/>
        </w:trPr>
        <w:tc>
          <w:tcPr>
            <w:tcW w:w="6285" w:type="dxa"/>
          </w:tcPr>
          <w:p w14:paraId="28538E53" w14:textId="37145031" w:rsidR="00F448BC" w:rsidRDefault="00FA3D57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5537AD" wp14:editId="2BA5F8D6">
                  <wp:extent cx="3853815" cy="202311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52DAED8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887C1B9" w14:textId="7C0B5515" w:rsidR="00B77317" w:rsidRPr="00CD1539" w:rsidRDefault="00FA3D57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45deg_Side_Thuster_Bracket</w:t>
                  </w:r>
                </w:p>
                <w:p w14:paraId="7B1F9931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0644D57B" w14:textId="6E969C7F" w:rsidR="00B77317" w:rsidRPr="00CD1539" w:rsidRDefault="00FA3D57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Sunday, May 29, 2022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14:paraId="19BE79B9" w14:textId="63BA382A" w:rsidR="00B77317" w:rsidRPr="00CD1539" w:rsidRDefault="00FA3D57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Nonlinear 1</w:t>
                  </w:r>
                </w:p>
                <w:p w14:paraId="3B505DDD" w14:textId="6B6B8404" w:rsidR="00B77317" w:rsidRPr="006A441F" w:rsidRDefault="00FA3D57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Nonlinear - Static</w:t>
                  </w:r>
                </w:p>
              </w:tc>
            </w:tr>
            <w:tr w:rsidR="00B77317" w14:paraId="07968FC1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49959DB" w14:textId="2788B955" w:rsidR="00B77317" w:rsidRDefault="00FA3D57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617F23C4" w14:textId="424295D7" w:rsidR="00FA3D57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04748186" w:history="1">
                        <w:r w:rsidR="00FA3D57" w:rsidRPr="00AA4BB2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FA3D57">
                          <w:rPr>
                            <w:noProof/>
                            <w:webHidden/>
                          </w:rPr>
                          <w:tab/>
                        </w:r>
                        <w:r w:rsidR="00FA3D57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A3D57">
                          <w:rPr>
                            <w:noProof/>
                            <w:webHidden/>
                          </w:rPr>
                          <w:instrText xml:space="preserve"> PAGEREF _Toc104748186 \h </w:instrText>
                        </w:r>
                        <w:r w:rsidR="00FA3D57">
                          <w:rPr>
                            <w:noProof/>
                            <w:webHidden/>
                          </w:rPr>
                        </w:r>
                        <w:r w:rsidR="00FA3D57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A3D57">
                          <w:rPr>
                            <w:noProof/>
                            <w:webHidden/>
                          </w:rPr>
                          <w:t>1</w:t>
                        </w:r>
                        <w:r w:rsidR="00FA3D57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8BF237" w14:textId="41B41B8A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87" w:history="1">
                        <w:r w:rsidRPr="00AA4BB2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_Toc104748187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4D803EB" w14:textId="139DBC8D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88" w:history="1">
                        <w:r w:rsidRPr="00AA4BB2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_Toc104748188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1B2357" w14:textId="641D3E6C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89" w:history="1">
                        <w:r w:rsidRPr="00AA4BB2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_Toc104748189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22799B2" w14:textId="3229C236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90" w:history="1">
                        <w:r w:rsidRPr="00AA4BB2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_Toc104748190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4401A62" w14:textId="3798846B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91" w:history="1">
                        <w:r w:rsidRPr="00AA4BB2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_Toc104748191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A40D77A" w14:textId="0B53C761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92" w:history="1">
                        <w:r w:rsidRPr="00AA4BB2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_Toc104748192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4972DCD" w14:textId="2A650D9C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93" w:history="1">
                        <w:r w:rsidRPr="00AA4BB2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_Toc104748193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6C4DA14" w14:textId="5CA87254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94" w:history="1">
                        <w:r w:rsidRPr="00AA4BB2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_Toc104748194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EF0B7A" w14:textId="2C2654A2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95" w:history="1">
                        <w:r w:rsidRPr="00AA4BB2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_Toc104748195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5983BD6" w14:textId="6EAE89EA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96" w:history="1">
                        <w:r w:rsidRPr="00AA4BB2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_Toc104748196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C3C4587" w14:textId="5197104F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97" w:history="1">
                        <w:r w:rsidRPr="00AA4BB2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_Toc104748197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F441C25" w14:textId="4657DBC6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98" w:history="1">
                        <w:r w:rsidRPr="00AA4BB2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2F87197" w14:textId="418FF833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199" w:history="1">
                        <w:r w:rsidRPr="00AA4BB2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_Toc104748199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02A5F88" w14:textId="7C6513A1" w:rsidR="00FA3D57" w:rsidRDefault="00FA3D57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4748200" w:history="1">
                        <w:r w:rsidRPr="00AA4BB2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_Toc104748200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A18E1AD" w14:textId="549FCEA7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61593CA" w14:textId="77777777" w:rsidR="00F448BC" w:rsidRDefault="00F448BC" w:rsidP="00A5373F"/>
        </w:tc>
      </w:tr>
      <w:tr w:rsidR="00F448BC" w14:paraId="354B0710" w14:textId="77777777" w:rsidTr="00BE081A">
        <w:trPr>
          <w:cantSplit/>
          <w:trHeight w:val="3924"/>
        </w:trPr>
        <w:tc>
          <w:tcPr>
            <w:tcW w:w="6285" w:type="dxa"/>
          </w:tcPr>
          <w:p w14:paraId="700DBEAE" w14:textId="3E89E757" w:rsidR="00C27B5D" w:rsidRDefault="00FA3D57" w:rsidP="00C27B5D">
            <w:pPr>
              <w:pStyle w:val="Heading1"/>
              <w:outlineLvl w:val="0"/>
            </w:pPr>
            <w:bookmarkStart w:id="0" w:name="_Toc104748186"/>
            <w:r>
              <w:t>Description</w:t>
            </w:r>
            <w:bookmarkEnd w:id="0"/>
          </w:p>
          <w:p w14:paraId="5A5913DE" w14:textId="0C902E08" w:rsidR="00F448BC" w:rsidRPr="00E65D6E" w:rsidRDefault="00FA3D57" w:rsidP="00FF408C">
            <w:r>
              <w:t>No Data</w:t>
            </w:r>
          </w:p>
        </w:tc>
        <w:tc>
          <w:tcPr>
            <w:tcW w:w="4713" w:type="dxa"/>
            <w:vMerge/>
          </w:tcPr>
          <w:p w14:paraId="265C12D4" w14:textId="77777777" w:rsidR="00F448BC" w:rsidRPr="00A33AA4" w:rsidRDefault="00F448BC" w:rsidP="00840CC7">
            <w:pPr>
              <w:pStyle w:val="TOC3"/>
            </w:pPr>
          </w:p>
        </w:tc>
      </w:tr>
    </w:tbl>
    <w:p w14:paraId="1A5AC58F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06D3A007" w14:textId="77777777" w:rsidTr="00DD03CF">
        <w:tc>
          <w:tcPr>
            <w:tcW w:w="11016" w:type="dxa"/>
          </w:tcPr>
          <w:p w14:paraId="2759C323" w14:textId="20CF4944" w:rsidR="00343025" w:rsidRDefault="00FA3D57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104748187"/>
            <w:r>
              <w:lastRenderedPageBreak/>
              <w:t>Assumptions</w:t>
            </w:r>
            <w:bookmarkEnd w:id="4"/>
          </w:p>
          <w:p w14:paraId="1F5479DC" w14:textId="105B7D26" w:rsidR="00A96F2C" w:rsidRDefault="00A96F2C" w:rsidP="00A96F2C"/>
        </w:tc>
      </w:tr>
    </w:tbl>
    <w:p w14:paraId="7FAEDB5F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32C09D8C" w14:textId="77777777" w:rsidTr="00ED5A01">
        <w:tc>
          <w:tcPr>
            <w:tcW w:w="11016" w:type="dxa"/>
          </w:tcPr>
          <w:p w14:paraId="7222B981" w14:textId="51D1329A" w:rsidR="00FF408C" w:rsidRDefault="00FA3D57" w:rsidP="00FF408C">
            <w:pPr>
              <w:pStyle w:val="Heading1"/>
              <w:outlineLvl w:val="0"/>
            </w:pPr>
            <w:bookmarkStart w:id="5" w:name="_Toc104748188"/>
            <w:r>
              <w:t>Model Information</w:t>
            </w:r>
            <w:bookmarkEnd w:id="5"/>
          </w:p>
          <w:p w14:paraId="39337C94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72BF0EF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A69ECC7" w14:textId="77777777" w:rsidTr="00077EA0">
                    <w:tc>
                      <w:tcPr>
                        <w:tcW w:w="8640" w:type="dxa"/>
                      </w:tcPr>
                      <w:p w14:paraId="073F1734" w14:textId="2C7E2C02" w:rsidR="00077EA0" w:rsidRDefault="00FA3D57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F6B0F01" wp14:editId="209EB4A9">
                              <wp:extent cx="5349240" cy="2807970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079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CAD3B53" w14:textId="30A9A0BE" w:rsidR="00C16188" w:rsidRDefault="00FA3D57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45deg_Side_Thuster_Bracket</w:t>
                  </w:r>
                </w:p>
                <w:p w14:paraId="4CC9BF5C" w14:textId="74979D87" w:rsidR="00C16188" w:rsidRDefault="00FA3D57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6854E9F2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6AD7B03" w14:textId="7DA52742" w:rsidR="00C16188" w:rsidRPr="0044448A" w:rsidRDefault="00FA3D57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26F13ED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C9FCA2C" w14:textId="032F466E" w:rsidR="00C16188" w:rsidRDefault="00FA3D57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1BCAFC" w14:textId="6BD3B3F8" w:rsidR="00C16188" w:rsidRDefault="00FA3D5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46E695" w14:textId="6ECC8F49" w:rsidR="00C16188" w:rsidRDefault="00FA3D5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08D572" w14:textId="3528A7D9" w:rsidR="00C16188" w:rsidRDefault="00FA3D5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7D8F8AC1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05BD4B" w14:textId="15D0008C" w:rsidR="00C16188" w:rsidRDefault="00FA3D57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Fillet1</w:t>
                  </w:r>
                </w:p>
                <w:p w14:paraId="473B9646" w14:textId="07116C9D" w:rsidR="004B3022" w:rsidRPr="0044448A" w:rsidRDefault="00FA3D57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2806F18" wp14:editId="0ABBE017">
                        <wp:extent cx="1562735" cy="820420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20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00E5D4" w14:textId="287C73C4" w:rsidR="00C16188" w:rsidRPr="0044448A" w:rsidRDefault="00FA3D5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BED3F5" w14:textId="77777777" w:rsidR="00FA3D57" w:rsidRDefault="00FA3D5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Mass:0.00970378 kg</w:t>
                  </w:r>
                </w:p>
                <w:p w14:paraId="54034A5E" w14:textId="77777777" w:rsidR="00FA3D57" w:rsidRDefault="00FA3D5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Volume:9.51351e-06 m^3</w:t>
                  </w:r>
                </w:p>
                <w:p w14:paraId="0D031037" w14:textId="77777777" w:rsidR="00FA3D57" w:rsidRDefault="00FA3D5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Density:1,020 kg/m^3</w:t>
                  </w:r>
                </w:p>
                <w:p w14:paraId="79978193" w14:textId="77777777" w:rsidR="00FA3D57" w:rsidRDefault="00FA3D5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Weight:0.095097 N</w:t>
                  </w:r>
                </w:p>
                <w:p w14:paraId="417DCD28" w14:textId="4991CDF8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35D0D8" w14:textId="77777777" w:rsidR="00FA3D57" w:rsidRDefault="00FA3D5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C:\Users\Isac\OneDrive\ROV-2022\MECHAICAL\45deg_Side_Thuster_Bracket.SLDPRT</w:t>
                  </w:r>
                </w:p>
                <w:p w14:paraId="12345AE4" w14:textId="70999FB2" w:rsidR="00C16188" w:rsidRPr="0044448A" w:rsidRDefault="00FA3D5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29 20:21:47 2022</w:t>
                  </w:r>
                </w:p>
              </w:tc>
            </w:tr>
          </w:tbl>
          <w:p w14:paraId="633CE8EC" w14:textId="7F370F3D" w:rsidR="00FF408C" w:rsidRDefault="00FF408C" w:rsidP="00A96F2C"/>
        </w:tc>
      </w:tr>
    </w:tbl>
    <w:p w14:paraId="2268C859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4B4415F8" w14:textId="77777777" w:rsidTr="005E294F">
        <w:tc>
          <w:tcPr>
            <w:tcW w:w="11016" w:type="dxa"/>
          </w:tcPr>
          <w:p w14:paraId="28DAB28F" w14:textId="7704C2EC" w:rsidR="00B35001" w:rsidRPr="00B35001" w:rsidRDefault="00FA3D57" w:rsidP="00B35001">
            <w:pPr>
              <w:pStyle w:val="Heading1"/>
              <w:outlineLvl w:val="0"/>
            </w:pPr>
            <w:bookmarkStart w:id="6" w:name="_Toc104748189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38"/>
              <w:gridCol w:w="5300"/>
            </w:tblGrid>
            <w:tr w:rsidR="00B35001" w14:paraId="5FF48EA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00E293" w14:textId="5CF72A66" w:rsidR="00B35001" w:rsidRDefault="00FA3D57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011E4E" w14:textId="72A1B30A" w:rsidR="00B35001" w:rsidRDefault="00FA3D5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Nonlinear 1</w:t>
                  </w:r>
                </w:p>
              </w:tc>
            </w:tr>
            <w:tr w:rsidR="00FA3D57" w14:paraId="652E894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2F999C" w14:textId="455625BD" w:rsidR="00FA3D57" w:rsidRDefault="00FA3D57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24C1DF" w14:textId="14F2AA8A" w:rsidR="00FA3D57" w:rsidRDefault="00FA3D5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Nonlinear - Static</w:t>
                  </w:r>
                </w:p>
              </w:tc>
            </w:tr>
            <w:tr w:rsidR="00FA3D57" w14:paraId="30233E3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54D261" w14:textId="5317049F" w:rsidR="00FA3D57" w:rsidRDefault="00FA3D57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17C667" w14:textId="35192187" w:rsidR="00FA3D57" w:rsidRDefault="00FA3D5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FA3D57" w14:paraId="2292E5A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8CE367" w14:textId="7881B034" w:rsidR="00FA3D57" w:rsidRDefault="00FA3D57" w:rsidP="005E294F">
                  <w:r>
                    <w:t>Start time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FCDC0D" w14:textId="2251A7FD" w:rsidR="00FA3D57" w:rsidRDefault="00FA3D5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 Seconds</w:t>
                  </w:r>
                </w:p>
              </w:tc>
            </w:tr>
            <w:tr w:rsidR="00FA3D57" w14:paraId="4CDF251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B4BF5D" w14:textId="279E6634" w:rsidR="00FA3D57" w:rsidRDefault="00FA3D57" w:rsidP="005E294F">
                  <w:r>
                    <w:t>End time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1E2E33" w14:textId="02C3AEFD" w:rsidR="00FA3D57" w:rsidRDefault="00FA3D5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 Seconds</w:t>
                  </w:r>
                </w:p>
              </w:tc>
            </w:tr>
            <w:tr w:rsidR="00FA3D57" w14:paraId="345E8B1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DB3E1E" w14:textId="2A0B7CED" w:rsidR="00FA3D57" w:rsidRDefault="00FA3D57" w:rsidP="005E294F">
                  <w:r>
                    <w:t>Time increment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EADE4A" w14:textId="15C45C14" w:rsidR="00FA3D57" w:rsidRDefault="00FA3D5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 stepping</w:t>
                  </w:r>
                </w:p>
              </w:tc>
            </w:tr>
            <w:tr w:rsidR="00FA3D57" w14:paraId="613ACE5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70D7C6" w14:textId="280BEE00" w:rsidR="00FA3D57" w:rsidRDefault="00FA3D57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12B872" w14:textId="6CB64785" w:rsidR="00FA3D57" w:rsidRDefault="00FA3D5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A3D57" w14:paraId="5EDD10A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3DDC29" w14:textId="61D40A77" w:rsidR="00FA3D57" w:rsidRDefault="00FA3D57" w:rsidP="005E294F">
                  <w:r>
                    <w:t>Large displacement formulation: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340628" w14:textId="1EA25B7D" w:rsidR="00FA3D57" w:rsidRDefault="00FA3D5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FA3D57" w14:paraId="68EF6E8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F46D23" w14:textId="4470525D" w:rsidR="00FA3D57" w:rsidRDefault="00FA3D57" w:rsidP="005E294F">
                  <w:r>
                    <w:t>Update load direction with deflection: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0BACC2" w14:textId="24149666" w:rsidR="00FA3D57" w:rsidRDefault="00FA3D5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A3D57" w14:paraId="4E59CBA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D0B53A" w14:textId="65E73895" w:rsidR="00FA3D57" w:rsidRDefault="00FA3D57" w:rsidP="005E294F">
                  <w:r>
                    <w:t>Large strain formulation: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C554FB" w14:textId="7272A7AF" w:rsidR="00FA3D57" w:rsidRDefault="00FA3D5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A3D57" w14:paraId="3615B77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A094B0" w14:textId="7A2D62F7" w:rsidR="00FA3D57" w:rsidRDefault="00FA3D57" w:rsidP="005E294F">
                  <w:r>
                    <w:t>Save data for restarting the analysis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750A37" w14:textId="3A3AAA26" w:rsidR="00FA3D57" w:rsidRDefault="00FA3D5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A3D57" w14:paraId="5BF8CB8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D5EE41" w14:textId="72A523FA" w:rsidR="00FA3D57" w:rsidRDefault="00FA3D57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21E91D" w14:textId="44622C86" w:rsidR="00FA3D57" w:rsidRDefault="00FA3D5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FA3D57" w14:paraId="72C495C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4EF78E" w14:textId="7AB3A6A5" w:rsidR="00FA3D57" w:rsidRDefault="00FA3D57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7BC86B" w14:textId="590D0BBD" w:rsidR="00FA3D57" w:rsidRDefault="00FA3D5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FA3D57" w14:paraId="685B0E2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DFBFF2" w14:textId="083A2E2F" w:rsidR="00FA3D57" w:rsidRDefault="00FA3D57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D389D1" w14:textId="3B0A6FE8" w:rsidR="00FA3D57" w:rsidRDefault="00FA3D5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FA3D57" w14:paraId="2FB3335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2B3DC9" w14:textId="08C57071" w:rsidR="00FA3D57" w:rsidRDefault="00FA3D57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EE07EE" w14:textId="19775EBE" w:rsidR="00FA3D57" w:rsidRDefault="00FA3D5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Large Problem Direct Sparse</w:t>
                  </w:r>
                </w:p>
              </w:tc>
            </w:tr>
            <w:tr w:rsidR="00FA3D57" w14:paraId="094D19B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D7614B" w14:textId="6DE12C11" w:rsidR="00FA3D57" w:rsidRDefault="00FA3D57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BC210F" w14:textId="72648228" w:rsidR="00FA3D57" w:rsidRDefault="00FA3D5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Simplified</w:t>
                  </w:r>
                </w:p>
              </w:tc>
            </w:tr>
            <w:tr w:rsidR="00FA3D57" w14:paraId="75A811D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E78C88" w14:textId="4BC19423" w:rsidR="00FA3D57" w:rsidRDefault="00FA3D57" w:rsidP="005E294F">
                  <w:r>
                    <w:t>Control technique: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074328" w14:textId="5C5CE88A" w:rsidR="00FA3D57" w:rsidRDefault="00FA3D5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Force</w:t>
                  </w:r>
                </w:p>
              </w:tc>
            </w:tr>
            <w:tr w:rsidR="00FA3D57" w14:paraId="3600A76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089AE4" w14:textId="52225B07" w:rsidR="00FA3D57" w:rsidRDefault="00FA3D57" w:rsidP="005E294F">
                  <w:r>
                    <w:t>Iterative technique: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2AFB8A" w14:textId="0B0B0220" w:rsidR="00FA3D57" w:rsidRDefault="00FA3D5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NR(Newton-Raphson)</w:t>
                  </w:r>
                </w:p>
              </w:tc>
            </w:tr>
            <w:tr w:rsidR="00FA3D57" w14:paraId="613986D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8BD8FD" w14:textId="76F63912" w:rsidR="00FA3D57" w:rsidRDefault="00FA3D57" w:rsidP="005E294F">
                  <w:r>
                    <w:t>Integration Method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101670" w14:textId="5EF86CD6" w:rsidR="00FA3D57" w:rsidRDefault="00FA3D5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Newmark</w:t>
                  </w:r>
                </w:p>
              </w:tc>
            </w:tr>
            <w:tr w:rsidR="00FA3D57" w14:paraId="14FEF8D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396A23" w14:textId="149D375C" w:rsidR="00FA3D57" w:rsidRDefault="00FA3D57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A9B7DB" w14:textId="6E61836F" w:rsidR="00FA3D57" w:rsidRDefault="00FA3D5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SOLIDWORKS document (C:\Users\</w:t>
                  </w:r>
                  <w:proofErr w:type="spellStart"/>
                  <w:r>
                    <w:t>Isac</w:t>
                  </w:r>
                  <w:proofErr w:type="spellEnd"/>
                  <w:r>
                    <w:t>\OneDrive\ROV-2022\MECHAICAL)</w:t>
                  </w:r>
                </w:p>
              </w:tc>
            </w:tr>
          </w:tbl>
          <w:p w14:paraId="36BB51F6" w14:textId="6C5D036E" w:rsidR="005E294F" w:rsidRDefault="005E294F" w:rsidP="00A96F2C"/>
        </w:tc>
      </w:tr>
      <w:bookmarkEnd w:id="1"/>
      <w:bookmarkEnd w:id="2"/>
      <w:bookmarkEnd w:id="3"/>
    </w:tbl>
    <w:p w14:paraId="0E0BAF80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2CEAECAC" w14:textId="77777777" w:rsidTr="00E80CD9">
        <w:tc>
          <w:tcPr>
            <w:tcW w:w="11016" w:type="dxa"/>
          </w:tcPr>
          <w:p w14:paraId="71588442" w14:textId="4E817145" w:rsidR="00F33129" w:rsidRPr="00B35001" w:rsidRDefault="00FA3D57" w:rsidP="000A7C6B">
            <w:pPr>
              <w:pStyle w:val="Heading1"/>
              <w:outlineLvl w:val="0"/>
            </w:pPr>
            <w:bookmarkStart w:id="7" w:name="_Toc104748190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6B2E7DA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D6D21B" w14:textId="6574AE57" w:rsidR="00F33129" w:rsidRDefault="00FA3D57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475902" w14:textId="6EB96900" w:rsidR="00F33129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FA3D57" w14:paraId="19A9A16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334186" w14:textId="1BA14263" w:rsidR="00FA3D57" w:rsidRDefault="00FA3D57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657796" w14:textId="147C8744" w:rsidR="00FA3D57" w:rsidRDefault="00FA3D57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FA3D57" w14:paraId="3955F4D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A30F26" w14:textId="319EF629" w:rsidR="00FA3D57" w:rsidRDefault="00FA3D57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88FCC6" w14:textId="3A5647C1" w:rsidR="00FA3D57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FA3D57" w14:paraId="5F58B13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CC3280" w14:textId="6894AB5B" w:rsidR="00FA3D57" w:rsidRDefault="00FA3D57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BA18DD" w14:textId="2A7EAA5C" w:rsidR="00FA3D57" w:rsidRDefault="00FA3D57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FA3D57" w14:paraId="207BA1E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8C6E3A" w14:textId="41FDFF84" w:rsidR="00FA3D57" w:rsidRDefault="00FA3D57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6D7DB0" w14:textId="48404F6F" w:rsidR="00FA3D57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67BF31EB" w14:textId="00D2A85D" w:rsidR="00F33129" w:rsidRDefault="00F33129" w:rsidP="000A7C6B"/>
        </w:tc>
      </w:tr>
    </w:tbl>
    <w:p w14:paraId="4B865654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6196D4D4" w14:textId="77777777" w:rsidTr="005273D5">
        <w:trPr>
          <w:trHeight w:val="4158"/>
        </w:trPr>
        <w:tc>
          <w:tcPr>
            <w:tcW w:w="11136" w:type="dxa"/>
          </w:tcPr>
          <w:p w14:paraId="7BAAB82B" w14:textId="69199565" w:rsidR="00E80CD9" w:rsidRPr="00AC3438" w:rsidRDefault="00FA3D57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104748191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647E339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F6839CA" w14:textId="2FF43EBB" w:rsidR="00E80CD9" w:rsidRPr="003E6C57" w:rsidRDefault="00FA3D57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C7DD113" w14:textId="446EB130" w:rsidR="00E80CD9" w:rsidRPr="003E6C57" w:rsidRDefault="00FA3D57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CAA5D0" w14:textId="6E60A469" w:rsidR="00E80CD9" w:rsidRPr="003E6C57" w:rsidRDefault="00FA3D57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05B4408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5EE4C032" w14:textId="430EB55D" w:rsidR="00E80CD9" w:rsidRPr="00577134" w:rsidRDefault="00FA3D57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6508814" wp14:editId="128220A7">
                        <wp:extent cx="1904365" cy="999490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99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CC08B5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AE2ABD" w14:textId="09FD5CD3" w:rsidR="00E80CD9" w:rsidRPr="00BE6656" w:rsidRDefault="00FA3D57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AA4FB5" w14:textId="1958B0D5" w:rsidR="00E80CD9" w:rsidRPr="00BE6656" w:rsidRDefault="00FA3D5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ABS</w:t>
                        </w:r>
                      </w:p>
                    </w:tc>
                  </w:tr>
                  <w:tr w:rsidR="00FA3D57" w:rsidRPr="00577134" w14:paraId="1DC3872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EE557C" w14:textId="7123A659" w:rsidR="00FA3D57" w:rsidRDefault="00FA3D5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526398" w14:textId="7FB1885C" w:rsidR="00FA3D57" w:rsidRDefault="00FA3D5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FA3D57" w:rsidRPr="00577134" w14:paraId="5B7EC69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4EF7CC" w14:textId="299549D3" w:rsidR="00FA3D57" w:rsidRDefault="00FA3D5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8528E6" w14:textId="5F3DFB9E" w:rsidR="00FA3D57" w:rsidRDefault="00FA3D5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FA3D57" w:rsidRPr="00577134" w14:paraId="478FA1F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D3C9FE" w14:textId="6C4665C3" w:rsidR="00FA3D57" w:rsidRDefault="00FA3D5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BF8EC56" w14:textId="63BAD788" w:rsidR="00FA3D57" w:rsidRDefault="00FA3D5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3e+07 N/m^2</w:t>
                        </w:r>
                      </w:p>
                    </w:tc>
                  </w:tr>
                  <w:tr w:rsidR="00FA3D57" w:rsidRPr="00577134" w14:paraId="7916274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C1C03BC" w14:textId="61EE6D2B" w:rsidR="00FA3D57" w:rsidRDefault="00FA3D5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C8028A" w14:textId="12DEED74" w:rsidR="00FA3D57" w:rsidRDefault="00FA3D5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2e+09 N/m^2</w:t>
                        </w:r>
                      </w:p>
                    </w:tc>
                  </w:tr>
                  <w:tr w:rsidR="00FA3D57" w:rsidRPr="00577134" w14:paraId="339F7B0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80B7A3D" w14:textId="083F4A4F" w:rsidR="00FA3D57" w:rsidRDefault="00FA3D5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5D4151" w14:textId="7F1263DB" w:rsidR="00FA3D57" w:rsidRDefault="00FA3D5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FA3D57" w:rsidRPr="00577134" w14:paraId="09AFBE0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0F99EC" w14:textId="361968F5" w:rsidR="00FA3D57" w:rsidRDefault="00FA3D5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90A251" w14:textId="07DC601D" w:rsidR="00FA3D57" w:rsidRDefault="00FA3D5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1,020 kg/m^3</w:t>
                        </w:r>
                      </w:p>
                    </w:tc>
                  </w:tr>
                  <w:tr w:rsidR="00FA3D57" w:rsidRPr="00577134" w14:paraId="1F2B0EC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D61B7D" w14:textId="51E26E36" w:rsidR="00FA3D57" w:rsidRDefault="00FA3D5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E959E8" w14:textId="76AAF4DE" w:rsidR="00FA3D57" w:rsidRDefault="00FA3D5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11ADCE50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3D0A0C3" w14:textId="436CB33E" w:rsidR="00E80CD9" w:rsidRPr="00577134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1(Fillet1)(45deg_Side_Thuster_Bracket)</w:t>
                  </w:r>
                </w:p>
              </w:tc>
            </w:tr>
            <w:tr w:rsidR="00E80CD9" w:rsidRPr="000841BF" w14:paraId="1BB1915D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53FFE99A" w14:textId="64E140C6" w:rsidR="00E80CD9" w:rsidRPr="000841BF" w:rsidRDefault="00FA3D57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 xml:space="preserve">Curve </w:t>
                  </w:r>
                  <w:proofErr w:type="spellStart"/>
                  <w:r>
                    <w:rPr>
                      <w:rStyle w:val="Strong"/>
                      <w:sz w:val="20"/>
                      <w:szCs w:val="20"/>
                    </w:rPr>
                    <w:t>Data:N</w:t>
                  </w:r>
                  <w:proofErr w:type="spellEnd"/>
                  <w:r>
                    <w:rPr>
                      <w:rStyle w:val="Strong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56965DBC" w14:textId="46144EC1" w:rsidR="00E80CD9" w:rsidRDefault="00E80CD9" w:rsidP="000A7C6B"/>
        </w:tc>
      </w:tr>
      <w:bookmarkEnd w:id="8"/>
      <w:bookmarkEnd w:id="9"/>
      <w:bookmarkEnd w:id="10"/>
    </w:tbl>
    <w:p w14:paraId="726FB98E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27FADB72" w14:textId="77777777" w:rsidTr="00452CBC">
        <w:tc>
          <w:tcPr>
            <w:tcW w:w="11016" w:type="dxa"/>
          </w:tcPr>
          <w:p w14:paraId="432E760B" w14:textId="616E1975" w:rsidR="005273D5" w:rsidRPr="00AF1A58" w:rsidRDefault="00FA3D57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104748192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FA3D57" w14:paraId="610325CD" w14:textId="77777777" w:rsidTr="007045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8736EC4" w14:textId="39049E2D" w:rsidR="00FA3D57" w:rsidRPr="004E282D" w:rsidRDefault="00FA3D57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F6D4F30" w14:textId="67DA76B0" w:rsidR="00FA3D57" w:rsidRPr="004E282D" w:rsidRDefault="00FA3D5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A7E0E9B" w14:textId="2A0ED8B6" w:rsidR="00FA3D57" w:rsidRPr="004E282D" w:rsidRDefault="00FA3D5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FA3D57" w14:paraId="15434FB4" w14:textId="77777777" w:rsidTr="008719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50CE0CFA" w14:textId="10DA5F8A" w:rsidR="00FA3D57" w:rsidRPr="00AD5FBA" w:rsidRDefault="00FA3D57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BD4B50E" w14:textId="5C8ADC86" w:rsidR="00FA3D57" w:rsidRPr="006208CB" w:rsidRDefault="00FA3D5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63AEBD3" wp14:editId="3A8E8E85">
                        <wp:extent cx="1772285" cy="930275"/>
                        <wp:effectExtent l="0" t="0" r="0" b="317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30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FA3D57" w14:paraId="6EC4D98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58D3427" w14:textId="7BF0D2E9" w:rsidR="00FA3D57" w:rsidRPr="00BE6656" w:rsidRDefault="00FA3D57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51697A8" w14:textId="60D82E8D" w:rsidR="00FA3D57" w:rsidRPr="00154A1A" w:rsidRDefault="00FA3D5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FA3D57" w14:paraId="15E8010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7C6E4B3" w14:textId="007B2144" w:rsidR="00FA3D57" w:rsidRDefault="00FA3D5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4406823" w14:textId="0EB7CD07" w:rsidR="00FA3D57" w:rsidRDefault="00FA3D5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264DE47D" w14:textId="77777777" w:rsidR="00FA3D57" w:rsidRPr="004C6DEB" w:rsidRDefault="00FA3D57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5E8B7CBC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52555A05" w14:textId="2CC816E8" w:rsidR="003F154A" w:rsidRPr="003F154A" w:rsidRDefault="00FA3D57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4A1138E1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F6B6369" w14:textId="55016746" w:rsidR="003F154A" w:rsidRDefault="00FA3D5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5D174B5" w14:textId="0AA0773B" w:rsidR="003F154A" w:rsidRDefault="00FA3D5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F771B20" w14:textId="3FCCD0FF" w:rsidR="003F154A" w:rsidRDefault="00FA3D5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7584628" w14:textId="0B54BD8F" w:rsidR="003F154A" w:rsidRDefault="00FA3D5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40885AD3" w14:textId="0285863A" w:rsidR="003F154A" w:rsidRDefault="00FA3D5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250CAC35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1BFDC9E" w14:textId="26CE3EAF" w:rsidR="003F154A" w:rsidRDefault="00FA3D5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87F5AD1" w14:textId="64A0C32E" w:rsidR="003F154A" w:rsidRPr="00EF37BF" w:rsidRDefault="00FA3D5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-2.83083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8CBA6FF" w14:textId="0D889504" w:rsidR="003F154A" w:rsidRPr="00EF37BF" w:rsidRDefault="00FA3D5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2.83083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7D23869" w14:textId="399D76CE" w:rsidR="003F154A" w:rsidRDefault="00FA3D5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7.03149e-08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6CB01B1" w14:textId="47B6EAF9" w:rsidR="003F154A" w:rsidRPr="00EF37BF" w:rsidRDefault="00FA3D5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4.0034</w:t>
                        </w:r>
                      </w:p>
                    </w:tc>
                  </w:tr>
                  <w:tr w:rsidR="00935682" w14:paraId="726D6E0E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2373CFA" w14:textId="514780B0" w:rsidR="00935682" w:rsidRDefault="00FA3D5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</w:t>
                        </w:r>
                        <w:proofErr w:type="spell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C2B26D9" w14:textId="066CA7C3" w:rsidR="00935682" w:rsidRDefault="00FA3D5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E7E3F8E" w14:textId="4BC970A0" w:rsidR="00935682" w:rsidRDefault="00FA3D5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C58F391" w14:textId="68E3988C" w:rsidR="00935682" w:rsidRDefault="00FA3D5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B84D85E" w14:textId="4F612A33" w:rsidR="00935682" w:rsidRDefault="00FA3D5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B23FC1B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3D2BEA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FA3D57" w14:paraId="776B5B38" w14:textId="77777777" w:rsidTr="006433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DCA6DE6" w14:textId="222FC30C" w:rsidR="00FA3D57" w:rsidRPr="004E282D" w:rsidRDefault="00FA3D57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9E6EBBD" w14:textId="2ED33521" w:rsidR="00FA3D57" w:rsidRPr="004E282D" w:rsidRDefault="00FA3D5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27D9936" w14:textId="507BE10B" w:rsidR="00FA3D57" w:rsidRPr="004E282D" w:rsidRDefault="00FA3D5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FA3D57" w14:paraId="417E62A3" w14:textId="77777777" w:rsidTr="00FA3D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6C9772CB" w14:textId="1B2D351B" w:rsidR="00FA3D57" w:rsidRPr="00F42DD1" w:rsidRDefault="00FA3D57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091BD4E7" w14:textId="48A00F2C" w:rsidR="00FA3D57" w:rsidRPr="006208CB" w:rsidRDefault="00FA3D5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F72EF3D" wp14:editId="0C66F441">
                        <wp:extent cx="1907540" cy="1001395"/>
                        <wp:effectExtent l="0" t="0" r="0" b="8255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1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FA3D57" w14:paraId="3D9B9EE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6EDA357" w14:textId="11DA2653" w:rsidR="00FA3D57" w:rsidRPr="00BE6656" w:rsidRDefault="00FA3D57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5A0319A" w14:textId="78FCF406" w:rsidR="00FA3D57" w:rsidRPr="00B77EA3" w:rsidRDefault="00FA3D5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FA3D57" w14:paraId="50C8E08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D2681F9" w14:textId="455B0498" w:rsidR="00FA3D57" w:rsidRDefault="00FA3D5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95519BA" w14:textId="4FCC1BBA" w:rsidR="00FA3D57" w:rsidRDefault="00FA3D5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FA3D57" w14:paraId="6781C8F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A823EF1" w14:textId="79069F9D" w:rsidR="00FA3D57" w:rsidRDefault="00FA3D5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1B568C9" w14:textId="0E26309E" w:rsidR="00FA3D57" w:rsidRDefault="00FA3D5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 xml:space="preserve">45 </w:t>
                        </w:r>
                        <w:proofErr w:type="spellStart"/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</w:p>
                    </w:tc>
                  </w:tr>
                </w:tbl>
                <w:p w14:paraId="0CC6CBA0" w14:textId="77777777" w:rsidR="00FA3D57" w:rsidRDefault="00FA3D5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FA3D57" w14:paraId="6BA263C9" w14:textId="77777777" w:rsidTr="008E4D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D50765B" w14:textId="79284907" w:rsidR="00FA3D57" w:rsidRPr="00F42DD1" w:rsidRDefault="00FA3D57" w:rsidP="008E4D33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52D95F05" w14:textId="55CFD0B7" w:rsidR="00FA3D57" w:rsidRPr="006208CB" w:rsidRDefault="00FA3D57" w:rsidP="008E4D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086D02D" wp14:editId="72622941">
                        <wp:extent cx="1907540" cy="1001395"/>
                        <wp:effectExtent l="0" t="0" r="0" b="825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1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FA3D57" w14:paraId="2C66ED3F" w14:textId="77777777" w:rsidTr="008E4D33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81F141C" w14:textId="2E6159DE" w:rsidR="00FA3D57" w:rsidRPr="00BE6656" w:rsidRDefault="00FA3D57" w:rsidP="008E4D33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B537972" w14:textId="67C163AD" w:rsidR="00FA3D57" w:rsidRPr="00B77EA3" w:rsidRDefault="00FA3D57" w:rsidP="008E4D3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FA3D57" w14:paraId="0DA852AF" w14:textId="77777777" w:rsidTr="008E4D33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34F0A42" w14:textId="0D78C823" w:rsidR="00FA3D57" w:rsidRDefault="00FA3D57" w:rsidP="008E4D3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A496B5B" w14:textId="6DA2A1E8" w:rsidR="00FA3D57" w:rsidRDefault="00FA3D57" w:rsidP="008E4D3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FA3D57" w14:paraId="28DFEBF0" w14:textId="77777777" w:rsidTr="008E4D33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8EAAB50" w14:textId="316B0E4F" w:rsidR="00FA3D57" w:rsidRDefault="00FA3D57" w:rsidP="008E4D3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DBAF89A" w14:textId="7310C869" w:rsidR="00FA3D57" w:rsidRDefault="00FA3D57" w:rsidP="008E4D3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 xml:space="preserve">-45 </w:t>
                        </w:r>
                        <w:proofErr w:type="spellStart"/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</w:p>
                    </w:tc>
                  </w:tr>
                </w:tbl>
                <w:p w14:paraId="03A853C5" w14:textId="77777777" w:rsidR="00FA3D57" w:rsidRDefault="00FA3D57" w:rsidP="008E4D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3B28D186" w14:textId="1ED1A13D" w:rsidR="005273D5" w:rsidRDefault="005273D5" w:rsidP="000A7C6B">
            <w:pPr>
              <w:rPr>
                <w:rStyle w:val="Strong"/>
              </w:rPr>
            </w:pPr>
          </w:p>
        </w:tc>
      </w:tr>
    </w:tbl>
    <w:p w14:paraId="5DC16F1E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18635B08" w14:textId="77777777" w:rsidTr="005B3D16">
        <w:tc>
          <w:tcPr>
            <w:tcW w:w="11016" w:type="dxa"/>
          </w:tcPr>
          <w:p w14:paraId="60D0AF68" w14:textId="738332B5" w:rsidR="00132707" w:rsidRDefault="00132707" w:rsidP="000A7C6B">
            <w:pPr>
              <w:pStyle w:val="Heading1"/>
              <w:outlineLvl w:val="0"/>
            </w:pPr>
            <w:r>
              <w:br w:type="page"/>
            </w:r>
            <w:bookmarkStart w:id="13" w:name="_Toc104748193"/>
            <w:r w:rsidR="00FA3D57">
              <w:t>Connector Definitions</w:t>
            </w:r>
            <w:bookmarkEnd w:id="13"/>
          </w:p>
          <w:p w14:paraId="0D849BD6" w14:textId="0B3D4251" w:rsidR="00132707" w:rsidRDefault="00FA3D57" w:rsidP="000A7C6B">
            <w:r>
              <w:t>No Data</w:t>
            </w:r>
          </w:p>
          <w:p w14:paraId="335B2980" w14:textId="6B235D7A" w:rsidR="00EF37BF" w:rsidRPr="009C0A33" w:rsidRDefault="00EF37BF" w:rsidP="000A7C6B"/>
          <w:p w14:paraId="1A642FBA" w14:textId="77777777" w:rsidR="000F2729" w:rsidRDefault="000F2729" w:rsidP="000A7C6B"/>
          <w:p w14:paraId="1087B629" w14:textId="46C5F3A0" w:rsidR="00E12C21" w:rsidRDefault="00E12C21" w:rsidP="000A7C6B"/>
          <w:p w14:paraId="669FB804" w14:textId="7EF48A97" w:rsidR="00132707" w:rsidRDefault="00132707" w:rsidP="000A7C6B"/>
        </w:tc>
      </w:tr>
    </w:tbl>
    <w:p w14:paraId="36A7F2C3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70C6E520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418E6CC" w14:textId="6ED467AD" w:rsidR="00104BD8" w:rsidRDefault="00FA3D57" w:rsidP="000A7C6B">
            <w:pPr>
              <w:pStyle w:val="Heading1"/>
              <w:outlineLvl w:val="0"/>
            </w:pPr>
            <w:bookmarkStart w:id="14" w:name="_Toc104748194"/>
            <w:r>
              <w:lastRenderedPageBreak/>
              <w:t>Contact Information</w:t>
            </w:r>
            <w:bookmarkEnd w:id="14"/>
          </w:p>
          <w:p w14:paraId="2A5B16A6" w14:textId="6BB26DBE" w:rsidR="00104BD8" w:rsidRDefault="00FA3D57" w:rsidP="000A7C6B">
            <w:r>
              <w:t>No Data</w:t>
            </w:r>
          </w:p>
          <w:p w14:paraId="0A1E7512" w14:textId="386CC501" w:rsidR="00104BD8" w:rsidRDefault="00104BD8" w:rsidP="000A7C6B">
            <w:pPr>
              <w:rPr>
                <w:rStyle w:val="A3"/>
              </w:rPr>
            </w:pPr>
          </w:p>
          <w:p w14:paraId="4D7DDE53" w14:textId="77777777" w:rsidR="00104BD8" w:rsidRDefault="00104BD8" w:rsidP="000A7C6B"/>
        </w:tc>
      </w:tr>
    </w:tbl>
    <w:p w14:paraId="1950E7B3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669887AB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FD5873B" w14:textId="708BD8BF" w:rsidR="00A61A59" w:rsidRDefault="00FA3D57" w:rsidP="000A7C6B">
            <w:pPr>
              <w:pStyle w:val="Heading1"/>
              <w:outlineLvl w:val="0"/>
            </w:pPr>
            <w:bookmarkStart w:id="15" w:name="_Toc104748195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7BCB15E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B1CE08" w14:textId="6A351834" w:rsidR="00A9531D" w:rsidRDefault="00FA3D57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39DC74" w14:textId="060862D1" w:rsidR="00A9531D" w:rsidRDefault="00FA3D5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FA3D57" w14:paraId="283513E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E2BC3C" w14:textId="1748E839" w:rsidR="00FA3D57" w:rsidRDefault="00FA3D57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5C1241" w14:textId="630196BD" w:rsidR="00FA3D57" w:rsidRDefault="00FA3D5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FA3D57" w14:paraId="478C54B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A7CF55" w14:textId="6D9A9EDC" w:rsidR="00FA3D57" w:rsidRDefault="00FA3D57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C9B0B2" w14:textId="5FCD4878" w:rsidR="00FA3D57" w:rsidRDefault="00FA3D5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A3D57" w14:paraId="4B2BBF6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7F5B68" w14:textId="685AD28B" w:rsidR="00FA3D57" w:rsidRDefault="00FA3D57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E28596" w14:textId="7F4C0F8F" w:rsidR="00FA3D57" w:rsidRDefault="00FA3D5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A3D57" w14:paraId="4D59099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F76423" w14:textId="6BD2D886" w:rsidR="00FA3D57" w:rsidRDefault="00FA3D57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C9734C" w14:textId="12C97CA0" w:rsidR="00FA3D57" w:rsidRDefault="00FA3D5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FA3D57" w14:paraId="179B323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5063CB" w14:textId="37E25860" w:rsidR="00FA3D57" w:rsidRDefault="00FA3D57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11529D" w14:textId="0165200A" w:rsidR="00FA3D57" w:rsidRDefault="00FA3D5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2.11973 mm</w:t>
                  </w:r>
                </w:p>
              </w:tc>
            </w:tr>
            <w:tr w:rsidR="00FA3D57" w14:paraId="571E828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E4CEB6" w14:textId="48813A8C" w:rsidR="00FA3D57" w:rsidRDefault="00FA3D57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DB0367" w14:textId="20AFE2BB" w:rsidR="00FA3D57" w:rsidRDefault="00FA3D5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0.105987 mm</w:t>
                  </w:r>
                </w:p>
              </w:tc>
            </w:tr>
            <w:tr w:rsidR="00FA3D57" w14:paraId="111E22A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94FA5A" w14:textId="4C25378A" w:rsidR="00FA3D57" w:rsidRDefault="00FA3D57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551547" w14:textId="4AD08A2A" w:rsidR="00FA3D57" w:rsidRDefault="00FA3D5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3914D906" w14:textId="77777777" w:rsidR="00690657" w:rsidRDefault="00690657" w:rsidP="00690657"/>
          <w:p w14:paraId="6FD6905F" w14:textId="36C8F2C2" w:rsidR="00A9531D" w:rsidRPr="00690657" w:rsidRDefault="00FA3D57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C6DA02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6D7A82" w14:textId="736BECE1" w:rsidR="007107BE" w:rsidRDefault="00FA3D57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019995" w14:textId="49322E68" w:rsidR="007107BE" w:rsidRDefault="00FA3D5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11235</w:t>
                  </w:r>
                </w:p>
              </w:tc>
            </w:tr>
            <w:tr w:rsidR="00FA3D57" w14:paraId="4291CDE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D69B73" w14:textId="6E94BE8D" w:rsidR="00FA3D57" w:rsidRDefault="00FA3D57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16679D" w14:textId="5B5F2ACC" w:rsidR="00FA3D57" w:rsidRDefault="00FA3D5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7120</w:t>
                  </w:r>
                </w:p>
              </w:tc>
            </w:tr>
            <w:tr w:rsidR="00FA3D57" w14:paraId="6504177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174201" w14:textId="6905D93E" w:rsidR="00FA3D57" w:rsidRDefault="00FA3D57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4BF509" w14:textId="206C20A1" w:rsidR="00FA3D57" w:rsidRDefault="00FA3D5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4.2982</w:t>
                  </w:r>
                </w:p>
              </w:tc>
            </w:tr>
            <w:tr w:rsidR="00FA3D57" w14:paraId="663F78F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F4ECBD" w14:textId="2C109378" w:rsidR="00FA3D57" w:rsidRDefault="00FA3D57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2B03D9" w14:textId="12F6201D" w:rsidR="00FA3D57" w:rsidRDefault="00FA3D5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99.6</w:t>
                  </w:r>
                </w:p>
              </w:tc>
            </w:tr>
            <w:tr w:rsidR="00FA3D57" w14:paraId="1B2C60E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01B520" w14:textId="108D387C" w:rsidR="00FA3D57" w:rsidRDefault="00FA3D57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8E4CFE" w14:textId="14BCAEFD" w:rsidR="00FA3D57" w:rsidRDefault="00FA3D5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FA3D57" w14:paraId="4C0B6A0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3F855A" w14:textId="6CEE7324" w:rsidR="00FA3D57" w:rsidRDefault="00FA3D57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EBA450" w14:textId="12C4108F" w:rsidR="00FA3D57" w:rsidRDefault="00FA3D5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FA3D57" w14:paraId="1144D79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ECD7DF" w14:textId="190FAECC" w:rsidR="00FA3D57" w:rsidRDefault="00FA3D57" w:rsidP="00C16188">
                  <w:r>
                    <w:t>Time to complete mesh(</w:t>
                  </w:r>
                  <w:proofErr w:type="spellStart"/>
                  <w:r>
                    <w:t>hh;mm;ss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22773B" w14:textId="09B19404" w:rsidR="00FA3D57" w:rsidRDefault="00FA3D5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FA3D57" w14:paraId="63E1244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01F7B5" w14:textId="4F38FC73" w:rsidR="00FA3D57" w:rsidRDefault="00FA3D57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88B053" w14:textId="77777777" w:rsidR="00FA3D57" w:rsidRDefault="00FA3D5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E607C97" w14:textId="19B03BCC" w:rsidR="00A61A59" w:rsidRPr="00F077CB" w:rsidRDefault="00A61A59" w:rsidP="000A7C6B"/>
        </w:tc>
      </w:tr>
    </w:tbl>
    <w:p w14:paraId="04998AA9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50C81F96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1691937" w14:textId="36B55A3C" w:rsidR="002C53F9" w:rsidRDefault="00FA3D57" w:rsidP="000A7C6B">
            <w:pPr>
              <w:pStyle w:val="Heading1"/>
              <w:outlineLvl w:val="0"/>
            </w:pPr>
            <w:bookmarkStart w:id="16" w:name="_Toc104748196"/>
            <w:r>
              <w:t>Sensor Details</w:t>
            </w:r>
            <w:bookmarkEnd w:id="16"/>
          </w:p>
          <w:p w14:paraId="22EF48CA" w14:textId="4DE65A53" w:rsidR="002C53F9" w:rsidRPr="00F077CB" w:rsidRDefault="00FA3D57" w:rsidP="000A7C6B">
            <w:r>
              <w:t>No Data</w:t>
            </w:r>
          </w:p>
        </w:tc>
      </w:tr>
    </w:tbl>
    <w:p w14:paraId="28708BCB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77B84CA2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0AFBD79" w14:textId="17FC691E" w:rsidR="005F5B79" w:rsidRDefault="00FA3D57" w:rsidP="000A7C6B">
            <w:pPr>
              <w:pStyle w:val="Heading1"/>
              <w:outlineLvl w:val="0"/>
            </w:pPr>
            <w:bookmarkStart w:id="17" w:name="_Toc104748197"/>
            <w:r>
              <w:lastRenderedPageBreak/>
              <w:t>Resultant Forces</w:t>
            </w:r>
            <w:bookmarkEnd w:id="17"/>
          </w:p>
          <w:p w14:paraId="71046C73" w14:textId="02EA1604" w:rsidR="005F5B79" w:rsidRPr="000B04D4" w:rsidRDefault="00FA3D57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17BA38D5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1C15909" w14:textId="70674656" w:rsidR="005F5B79" w:rsidRDefault="00FA3D57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1818ACF" w14:textId="05CE0556" w:rsidR="005F5B79" w:rsidRDefault="00FA3D5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1B6E730" w14:textId="05734B10" w:rsidR="005F5B79" w:rsidRDefault="00FA3D5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0CFFAEC" w14:textId="3ED47D85" w:rsidR="005F5B79" w:rsidRDefault="00FA3D5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5DA16EA" w14:textId="0A46471C" w:rsidR="005F5B79" w:rsidRDefault="00FA3D5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AADC70F" w14:textId="65C2F841" w:rsidR="005F5B79" w:rsidRDefault="00FA3D5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FE1F44B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230790" w14:textId="45024AA0" w:rsidR="005F5B79" w:rsidRPr="004D2956" w:rsidRDefault="00FA3D57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E60465" w14:textId="4BAF6060" w:rsidR="005F5B79" w:rsidRPr="004D2956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434B72" w14:textId="33134E53" w:rsidR="005F5B79" w:rsidRPr="004D2956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-2.83083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B20319" w14:textId="78E01A13" w:rsidR="005F5B79" w:rsidRPr="004D2956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2.83083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32D9B48" w14:textId="4522B2AC" w:rsidR="005F5B79" w:rsidRPr="004D2956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7.03149e-08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AAD60A" w14:textId="03BAD452" w:rsidR="005F5B79" w:rsidRPr="004D2956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4.0034</w:t>
                  </w:r>
                </w:p>
              </w:tc>
            </w:tr>
          </w:tbl>
          <w:p w14:paraId="7A65BB58" w14:textId="31D07529" w:rsidR="005F5B79" w:rsidRPr="000B04D4" w:rsidRDefault="00FA3D57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4C8BF769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BD11C40" w14:textId="0DF321F3" w:rsidR="005F5B79" w:rsidRDefault="00FA3D57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03591B4" w14:textId="5485B416" w:rsidR="005F5B79" w:rsidRDefault="00FA3D5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22360AF" w14:textId="084F6C71" w:rsidR="005F5B79" w:rsidRDefault="00FA3D5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240FF8D" w14:textId="15347A62" w:rsidR="005F5B79" w:rsidRDefault="00FA3D5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298A64E" w14:textId="3918A51D" w:rsidR="005F5B79" w:rsidRDefault="00FA3D5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530CF42" w14:textId="41217DBF" w:rsidR="005F5B79" w:rsidRDefault="00FA3D5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7F9EDEC8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9F4838" w14:textId="436A295D" w:rsidR="005F5B79" w:rsidRPr="004D2956" w:rsidRDefault="00FA3D57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9A25459" w14:textId="285AA0E9" w:rsidR="005F5B79" w:rsidRPr="004D2956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8AC987" w14:textId="69FFD336" w:rsidR="005F5B79" w:rsidRPr="004D2956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6208CC" w14:textId="1947BD9F" w:rsidR="005F5B79" w:rsidRPr="004D2956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F86243" w14:textId="01831C2F" w:rsidR="005F5B79" w:rsidRPr="004D2956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DE6A3F" w14:textId="3CE1E483" w:rsidR="005F5B79" w:rsidRPr="004D2956" w:rsidRDefault="00FA3D5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CD58E14" w14:textId="77777777" w:rsidR="005F5B79" w:rsidRDefault="005F5B79" w:rsidP="000A7C6B"/>
        </w:tc>
      </w:tr>
      <w:tr w:rsidR="005F5B79" w14:paraId="1775471E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460EBF8" w14:textId="75DC2C24" w:rsidR="00C6072D" w:rsidRPr="000B04D4" w:rsidRDefault="00FA3D57" w:rsidP="00C6072D">
            <w:pPr>
              <w:pStyle w:val="Heading2"/>
              <w:outlineLvl w:val="1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2213AE83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5497285" w14:textId="1386D6B5" w:rsidR="00C6072D" w:rsidRDefault="00FA3D57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DBB21AC" w14:textId="681B5C3D" w:rsidR="00C6072D" w:rsidRDefault="00FA3D5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F0796A7" w14:textId="61265739" w:rsidR="00C6072D" w:rsidRDefault="00FA3D5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2B7655" w14:textId="64ABD95A" w:rsidR="00C6072D" w:rsidRDefault="00FA3D5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B6789D9" w14:textId="756BAD24" w:rsidR="00C6072D" w:rsidRDefault="00FA3D5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E20240C" w14:textId="16B05DCA" w:rsidR="00C6072D" w:rsidRDefault="00FA3D57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2F6DEF9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81A9C5F" w14:textId="36E789AA" w:rsidR="00C6072D" w:rsidRPr="004D2956" w:rsidRDefault="00FA3D57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EDDEF9" w14:textId="7CAE8545" w:rsidR="00C6072D" w:rsidRPr="004D2956" w:rsidRDefault="00FA3D5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8FD6F7" w14:textId="16ED1727" w:rsidR="00C6072D" w:rsidRPr="004D2956" w:rsidRDefault="00FA3D5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3699C7" w14:textId="2FBE4935" w:rsidR="00C6072D" w:rsidRPr="004D2956" w:rsidRDefault="00FA3D5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B604D1" w14:textId="3EDE2D92" w:rsidR="00C6072D" w:rsidRPr="004D2956" w:rsidRDefault="00FA3D5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E38F21" w14:textId="070AD5F1" w:rsidR="00C6072D" w:rsidRPr="004D2956" w:rsidRDefault="00FA3D5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3D4C536" w14:textId="2F41094F" w:rsidR="00C6072D" w:rsidRPr="000B04D4" w:rsidRDefault="00FA3D57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13A27EC4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49E586B" w14:textId="6DFD8E32" w:rsidR="00C6072D" w:rsidRDefault="00FA3D57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9B2FCBB" w14:textId="6C57499A" w:rsidR="00C6072D" w:rsidRDefault="00FA3D5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2964F13" w14:textId="0A089DB9" w:rsidR="00C6072D" w:rsidRDefault="00FA3D5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B646E22" w14:textId="79873562" w:rsidR="00C6072D" w:rsidRDefault="00FA3D5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6E1ED37" w14:textId="5C1FC2FE" w:rsidR="00C6072D" w:rsidRDefault="00FA3D5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45608F6" w14:textId="1FEBD41E" w:rsidR="00C6072D" w:rsidRDefault="00FA3D5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7651C0D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BE5DDEC" w14:textId="334508AE" w:rsidR="00C6072D" w:rsidRPr="004D2956" w:rsidRDefault="00FA3D57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7F93D5" w14:textId="6BAF9BD8" w:rsidR="00C6072D" w:rsidRPr="004D2956" w:rsidRDefault="00FA3D5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5717D6" w14:textId="07977A68" w:rsidR="00C6072D" w:rsidRPr="004D2956" w:rsidRDefault="00FA3D5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3A5531" w14:textId="5317FCCB" w:rsidR="00C6072D" w:rsidRPr="004D2956" w:rsidRDefault="00FA3D5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E31A95" w14:textId="498869F5" w:rsidR="00C6072D" w:rsidRPr="004D2956" w:rsidRDefault="00FA3D5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7FA18A" w14:textId="353547FC" w:rsidR="00C6072D" w:rsidRPr="004D2956" w:rsidRDefault="00FA3D5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16FC213" w14:textId="4ADFEB20" w:rsidR="005F5B79" w:rsidRDefault="005F5B79" w:rsidP="000A7C6B"/>
        </w:tc>
      </w:tr>
      <w:bookmarkEnd w:id="18"/>
      <w:bookmarkEnd w:id="19"/>
      <w:bookmarkEnd w:id="20"/>
    </w:tbl>
    <w:p w14:paraId="0936192D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3907C209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FE669B3" w14:textId="17366CA8" w:rsidR="0050542D" w:rsidRPr="00FA3D57" w:rsidRDefault="00FA3D57" w:rsidP="00FA3D57">
            <w:pPr>
              <w:pStyle w:val="Heading1"/>
            </w:pPr>
            <w:bookmarkStart w:id="21" w:name="_Toc104748198"/>
            <w:r>
              <w:t>Beams</w:t>
            </w:r>
            <w:bookmarkEnd w:id="21"/>
          </w:p>
          <w:p w14:paraId="266CDA84" w14:textId="4D87A2FC" w:rsidR="00EC2432" w:rsidRDefault="00FA3D57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79ABA311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B397021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89BAE2C" w14:textId="60C238AD" w:rsidR="00EC2432" w:rsidRDefault="00FA3D57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104748199"/>
            <w:r>
              <w:lastRenderedPageBreak/>
              <w:t>Study Results</w:t>
            </w:r>
            <w:bookmarkEnd w:id="25"/>
          </w:p>
          <w:p w14:paraId="3DCF7675" w14:textId="35028FE2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1"/>
              <w:gridCol w:w="2956"/>
              <w:gridCol w:w="2676"/>
              <w:gridCol w:w="2655"/>
            </w:tblGrid>
            <w:tr w:rsidR="00FA3D57" w14:paraId="196C1E7D" w14:textId="77777777" w:rsidTr="008E4D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DDD2E96" w14:textId="08306A50" w:rsidR="00FA3D57" w:rsidRDefault="00FA3D57" w:rsidP="00FA3D5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50F559" w14:textId="5DC11DD9" w:rsidR="00FA3D57" w:rsidRDefault="00FA3D57" w:rsidP="00FA3D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E154C3" w14:textId="0C4A78DF" w:rsidR="00FA3D57" w:rsidRDefault="00FA3D57" w:rsidP="00FA3D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C7D993B" w14:textId="7B989443" w:rsidR="00FA3D57" w:rsidRDefault="00FA3D57" w:rsidP="00FA3D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A3D57" w14:paraId="47ABA47D" w14:textId="77777777" w:rsidTr="008E4D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DA61C6" w14:textId="77D635CB" w:rsidR="00FA3D57" w:rsidRPr="004D2956" w:rsidRDefault="00FA3D57" w:rsidP="00FA3D5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BE5C3E4" w14:textId="305DF84D" w:rsidR="00FA3D57" w:rsidRPr="004D2956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 at Step No: 13(1 Seconds)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FBED580" w14:textId="77777777" w:rsidR="00FA3D57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5.770e+03N/m^2</w:t>
                  </w:r>
                </w:p>
                <w:p w14:paraId="4898EF4C" w14:textId="67117148" w:rsidR="00FA3D57" w:rsidRPr="004D2956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10987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81E77CB" w14:textId="77777777" w:rsidR="00FA3D57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4.729e+07N/m^2</w:t>
                  </w:r>
                </w:p>
                <w:p w14:paraId="2E211EE9" w14:textId="03E67CD8" w:rsidR="00FA3D57" w:rsidRPr="004D2956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234</w:t>
                  </w:r>
                </w:p>
              </w:tc>
            </w:tr>
            <w:tr w:rsidR="00FA3D57" w14:paraId="26135FCD" w14:textId="77777777" w:rsidTr="008E4D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D23311" w14:textId="5CDD4464" w:rsidR="00FA3D57" w:rsidRDefault="00FA3D57" w:rsidP="00FA3D5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F9592B6" wp14:editId="7A8150DE">
                        <wp:extent cx="6858000" cy="3599815"/>
                        <wp:effectExtent l="0" t="0" r="0" b="635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9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FDDCFC" w14:textId="2D47E800" w:rsidR="00FA3D57" w:rsidRPr="004D2956" w:rsidRDefault="00FA3D57" w:rsidP="00FA3D5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45deg_Side_Thuster_Bracket-Nonlinear 1-Stress-Stress1</w:t>
                  </w:r>
                </w:p>
              </w:tc>
            </w:tr>
          </w:tbl>
          <w:p w14:paraId="3E56B26F" w14:textId="504F146A" w:rsidR="00FA3D57" w:rsidRDefault="00FA3D57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8"/>
              <w:gridCol w:w="3124"/>
              <w:gridCol w:w="2413"/>
              <w:gridCol w:w="2393"/>
            </w:tblGrid>
            <w:tr w:rsidR="00FA3D57" w14:paraId="292C5630" w14:textId="77777777" w:rsidTr="008E4D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80CAEC4" w14:textId="108F0084" w:rsidR="00FA3D57" w:rsidRDefault="00FA3D57" w:rsidP="00FA3D5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994860" w14:textId="5D8C8473" w:rsidR="00FA3D57" w:rsidRDefault="00FA3D57" w:rsidP="00FA3D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87A8D67" w14:textId="18652AAB" w:rsidR="00FA3D57" w:rsidRDefault="00FA3D57" w:rsidP="00FA3D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08F6BED" w14:textId="5883C137" w:rsidR="00FA3D57" w:rsidRDefault="00FA3D57" w:rsidP="00FA3D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A3D57" w14:paraId="21CEB2AA" w14:textId="77777777" w:rsidTr="008E4D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4F34947" w14:textId="58659FFE" w:rsidR="00FA3D57" w:rsidRPr="004D2956" w:rsidRDefault="00FA3D57" w:rsidP="00FA3D5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44EFA78" w14:textId="1CB2299A" w:rsidR="00FA3D57" w:rsidRPr="004D2956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 at Step No: 13(1 Seconds)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475E197" w14:textId="77777777" w:rsidR="00FA3D57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04EB80A0" w14:textId="395C0425" w:rsidR="00FA3D57" w:rsidRPr="004D2956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1BD692" w14:textId="77777777" w:rsidR="00FA3D57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1.822e+00mm</w:t>
                  </w:r>
                </w:p>
                <w:p w14:paraId="59B221FC" w14:textId="3E039726" w:rsidR="00FA3D57" w:rsidRPr="004D2956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586</w:t>
                  </w:r>
                </w:p>
              </w:tc>
            </w:tr>
            <w:tr w:rsidR="00FA3D57" w14:paraId="7802193A" w14:textId="77777777" w:rsidTr="008E4D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A8EFBD" w14:textId="248FF1EA" w:rsidR="00FA3D57" w:rsidRDefault="00FA3D57" w:rsidP="00FA3D5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41406677" wp14:editId="140B4841">
                        <wp:extent cx="6858000" cy="3599815"/>
                        <wp:effectExtent l="0" t="0" r="0" b="635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9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01E02F" w14:textId="1170C87A" w:rsidR="00FA3D57" w:rsidRPr="004D2956" w:rsidRDefault="00FA3D57" w:rsidP="00FA3D5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45deg_Side_Thuster_Bracket-Nonlinear 1-Displacement-Displacement1</w:t>
                  </w:r>
                </w:p>
              </w:tc>
            </w:tr>
          </w:tbl>
          <w:p w14:paraId="04CEFCCB" w14:textId="038EC215" w:rsidR="00FA3D57" w:rsidRDefault="00FA3D57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FA3D57" w14:paraId="0133EEB2" w14:textId="77777777" w:rsidTr="008E4D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878B64" w14:textId="3D424B01" w:rsidR="00FA3D57" w:rsidRDefault="00FA3D57" w:rsidP="00FA3D5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FB206B" w14:textId="5B8D0752" w:rsidR="00FA3D57" w:rsidRDefault="00FA3D57" w:rsidP="00FA3D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C177F57" w14:textId="69DC4B73" w:rsidR="00FA3D57" w:rsidRDefault="00FA3D57" w:rsidP="00FA3D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C7CF79C" w14:textId="2354F9C3" w:rsidR="00FA3D57" w:rsidRDefault="00FA3D57" w:rsidP="00FA3D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A3D57" w14:paraId="7087F411" w14:textId="77777777" w:rsidTr="008E4D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058E008" w14:textId="745DE148" w:rsidR="00FA3D57" w:rsidRPr="004D2956" w:rsidRDefault="00FA3D57" w:rsidP="00FA3D5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C9763AE" w14:textId="06B0249F" w:rsidR="00FA3D57" w:rsidRPr="004D2956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 at Step No: 13(1 Seconds)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7A73D70" w14:textId="77777777" w:rsidR="00FA3D57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2.958e-05</w:t>
                  </w:r>
                </w:p>
                <w:p w14:paraId="46D7E82C" w14:textId="45ECCF6C" w:rsidR="00FA3D57" w:rsidRPr="004D2956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3951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293F7C7" w14:textId="77777777" w:rsidR="00FA3D57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1.962e-02</w:t>
                  </w:r>
                </w:p>
                <w:p w14:paraId="63F2B148" w14:textId="3195881A" w:rsidR="00FA3D57" w:rsidRPr="004D2956" w:rsidRDefault="00FA3D57" w:rsidP="00FA3D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3075</w:t>
                  </w:r>
                </w:p>
              </w:tc>
            </w:tr>
            <w:tr w:rsidR="00FA3D57" w14:paraId="5A84E0C3" w14:textId="77777777" w:rsidTr="008E4D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AB1302" w14:textId="3921125F" w:rsidR="00FA3D57" w:rsidRDefault="00FA3D57" w:rsidP="00FA3D5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4CAAA04" wp14:editId="4F91F4C6">
                        <wp:extent cx="6858000" cy="3599815"/>
                        <wp:effectExtent l="0" t="0" r="0" b="635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9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04FDAF" w14:textId="121CA4F6" w:rsidR="00FA3D57" w:rsidRPr="004D2956" w:rsidRDefault="00FA3D57" w:rsidP="00FA3D5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45deg_Side_Thuster_Bracket-Nonlinear 1-Strain-Strain1</w:t>
                  </w:r>
                </w:p>
              </w:tc>
            </w:tr>
          </w:tbl>
          <w:p w14:paraId="16B8446C" w14:textId="77777777" w:rsidR="00FA3D57" w:rsidRPr="000B04D4" w:rsidRDefault="00FA3D57" w:rsidP="000A7C6B"/>
          <w:bookmarkEnd w:id="22"/>
          <w:bookmarkEnd w:id="23"/>
          <w:bookmarkEnd w:id="24"/>
          <w:p w14:paraId="3EE53BF1" w14:textId="3644578B" w:rsidR="00EC2432" w:rsidRDefault="00EC2432" w:rsidP="000A7C6B"/>
        </w:tc>
      </w:tr>
    </w:tbl>
    <w:p w14:paraId="658F8B30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00343F9E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A1CDC17" w14:textId="1D0EDFB0" w:rsidR="000B1701" w:rsidRDefault="00FA3D57" w:rsidP="00FA3D57">
            <w:pPr>
              <w:pStyle w:val="Heading1"/>
            </w:pPr>
            <w:bookmarkStart w:id="26" w:name="_Toc104748200"/>
            <w:r>
              <w:t>Conclusion</w:t>
            </w:r>
            <w:bookmarkEnd w:id="26"/>
          </w:p>
        </w:tc>
      </w:tr>
    </w:tbl>
    <w:p w14:paraId="78A3C17D" w14:textId="7290253F" w:rsidR="00AC3438" w:rsidRPr="00AC3438" w:rsidRDefault="00AC3438" w:rsidP="00FE0924"/>
    <w:sectPr w:rsidR="00AC3438" w:rsidRPr="00AC3438" w:rsidSect="00FA3D57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16D38" w14:textId="77777777" w:rsidR="00FA3D57" w:rsidRDefault="00FA3D57" w:rsidP="00F25CD7">
      <w:pPr>
        <w:spacing w:after="0" w:line="240" w:lineRule="auto"/>
      </w:pPr>
      <w:r>
        <w:separator/>
      </w:r>
    </w:p>
  </w:endnote>
  <w:endnote w:type="continuationSeparator" w:id="0">
    <w:p w14:paraId="56CD6587" w14:textId="77777777" w:rsidR="00FA3D57" w:rsidRDefault="00FA3D57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56274BB4" w14:textId="77777777" w:rsidTr="003E1AE9">
      <w:tc>
        <w:tcPr>
          <w:tcW w:w="867" w:type="pct"/>
        </w:tcPr>
        <w:p w14:paraId="55BEDA99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E6C74BC" wp14:editId="51C741AA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15D4F3E1" w14:textId="0655E20B" w:rsidR="00DC4D2F" w:rsidRDefault="00FA3D57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59CBF7A" w14:textId="114F2990" w:rsidR="00DC4D2F" w:rsidRDefault="00FA3D57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45deg_Side_Thuster_Bracket</w:t>
          </w:r>
        </w:p>
      </w:tc>
      <w:tc>
        <w:tcPr>
          <w:tcW w:w="0" w:type="auto"/>
          <w:vAlign w:val="bottom"/>
        </w:tcPr>
        <w:p w14:paraId="096A82C4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3C902291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0BC59C42" w14:textId="77777777" w:rsidTr="00BF0BC4">
      <w:tc>
        <w:tcPr>
          <w:tcW w:w="1908" w:type="dxa"/>
        </w:tcPr>
        <w:p w14:paraId="66316901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42EE9DA" wp14:editId="76CE3AE4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0963F48" w14:textId="0590C6C4" w:rsidR="00DC4D2F" w:rsidRDefault="00FA3D57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6F06608E" w14:textId="332002F2" w:rsidR="00DC4D2F" w:rsidRDefault="00FA3D57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45deg_Side_Thuster_Bracket</w:t>
          </w:r>
        </w:p>
      </w:tc>
      <w:tc>
        <w:tcPr>
          <w:tcW w:w="360" w:type="dxa"/>
          <w:vAlign w:val="bottom"/>
        </w:tcPr>
        <w:p w14:paraId="62B318A7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7083E6F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393C" w14:textId="77777777" w:rsidR="00FA3D57" w:rsidRDefault="00FA3D57" w:rsidP="00F25CD7">
      <w:pPr>
        <w:spacing w:after="0" w:line="240" w:lineRule="auto"/>
      </w:pPr>
      <w:r>
        <w:separator/>
      </w:r>
    </w:p>
  </w:footnote>
  <w:footnote w:type="continuationSeparator" w:id="0">
    <w:p w14:paraId="22C432AF" w14:textId="77777777" w:rsidR="00FA3D57" w:rsidRDefault="00FA3D57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57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3D57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2FD7"/>
  <w15:docId w15:val="{F041AD11-8F4E-4288-836F-0FA2927B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10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subject/>
  <dc:creator>NAIDU Sanket</dc:creator>
  <cp:keywords/>
  <cp:lastModifiedBy>isaac wax</cp:lastModifiedBy>
  <cp:revision>1</cp:revision>
  <dcterms:created xsi:type="dcterms:W3CDTF">2022-05-30T03:22:00Z</dcterms:created>
  <dcterms:modified xsi:type="dcterms:W3CDTF">2022-05-30T03:22:00Z</dcterms:modified>
</cp:coreProperties>
</file>